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42B" w14:textId="10A8E5C9" w:rsidR="003A0A49" w:rsidRDefault="006471C3" w:rsidP="006471C3">
      <w:pPr>
        <w:pStyle w:val="Title"/>
      </w:pPr>
      <w:r>
        <w:t>W-L</w:t>
      </w:r>
      <w:r w:rsidR="003242E1">
        <w:t>an</w:t>
      </w:r>
      <w:r>
        <w:t xml:space="preserve"> Passwort auslesen (Windows)</w:t>
      </w:r>
    </w:p>
    <w:p w14:paraId="6B7FF797" w14:textId="50B158C6" w:rsidR="006471C3" w:rsidRDefault="006471C3" w:rsidP="006471C3">
      <w:pPr>
        <w:pStyle w:val="Heading1"/>
      </w:pPr>
      <w:r>
        <w:t>1</w:t>
      </w:r>
    </w:p>
    <w:p w14:paraId="785BE9A2" w14:textId="20BD7CB6" w:rsidR="006471C3" w:rsidRDefault="003242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9054" wp14:editId="26ABECA1">
                <wp:simplePos x="0" y="0"/>
                <wp:positionH relativeFrom="column">
                  <wp:posOffset>3345277</wp:posOffset>
                </wp:positionH>
                <wp:positionV relativeFrom="paragraph">
                  <wp:posOffset>411578</wp:posOffset>
                </wp:positionV>
                <wp:extent cx="426427" cy="746760"/>
                <wp:effectExtent l="19050" t="19050" r="31115" b="342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27" cy="74676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049EB" id="Oval 2" o:spid="_x0000_s1026" style="position:absolute;margin-left:263.4pt;margin-top:32.4pt;width:33.6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6471C3">
        <w:rPr>
          <w:noProof/>
        </w:rPr>
        <w:drawing>
          <wp:inline distT="0" distB="0" distL="0" distR="0" wp14:anchorId="5FD46A00" wp14:editId="6BD1266C">
            <wp:extent cx="6229498" cy="1014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106" t="91349"/>
                    <a:stretch/>
                  </pic:blipFill>
                  <pic:spPr bwMode="auto">
                    <a:xfrm>
                      <a:off x="0" y="0"/>
                      <a:ext cx="6303302" cy="102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AA29B" w14:textId="5D803D92" w:rsidR="006471C3" w:rsidRDefault="006471C3" w:rsidP="006471C3">
      <w:pPr>
        <w:pStyle w:val="Heading1"/>
      </w:pPr>
      <w:r>
        <w:t>2</w:t>
      </w:r>
    </w:p>
    <w:p w14:paraId="5D926127" w14:textId="7FBEB380" w:rsidR="003242E1" w:rsidRDefault="003242E1" w:rsidP="006471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659E8" wp14:editId="46A7DDDC">
                <wp:simplePos x="0" y="0"/>
                <wp:positionH relativeFrom="margin">
                  <wp:align>left</wp:align>
                </wp:positionH>
                <wp:positionV relativeFrom="paragraph">
                  <wp:posOffset>2464093</wp:posOffset>
                </wp:positionV>
                <wp:extent cx="1903535" cy="555381"/>
                <wp:effectExtent l="19050" t="19050" r="40005" b="355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535" cy="555381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895E0" id="Oval 4" o:spid="_x0000_s1026" style="position:absolute;margin-left:0;margin-top:194pt;width:149.9pt;height:4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774A02F" wp14:editId="5ADEE267">
            <wp:extent cx="2062480" cy="3246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537" t="29703" b="4634"/>
                    <a:stretch/>
                  </pic:blipFill>
                  <pic:spPr bwMode="auto">
                    <a:xfrm>
                      <a:off x="0" y="0"/>
                      <a:ext cx="2066602" cy="325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F7B6C" w14:textId="62F2B181" w:rsidR="006471C3" w:rsidRDefault="003242E1" w:rsidP="006471C3">
      <w:r>
        <w:br w:type="page"/>
      </w:r>
    </w:p>
    <w:p w14:paraId="54F88398" w14:textId="03059048" w:rsidR="003242E1" w:rsidRDefault="003242E1" w:rsidP="003242E1">
      <w:pPr>
        <w:pStyle w:val="Heading1"/>
      </w:pPr>
      <w:r>
        <w:lastRenderedPageBreak/>
        <w:t>3</w:t>
      </w:r>
    </w:p>
    <w:p w14:paraId="59417C0F" w14:textId="36FFB6AC" w:rsidR="003242E1" w:rsidRDefault="003C7338" w:rsidP="006471C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7495C" wp14:editId="244A06AF">
                <wp:simplePos x="0" y="0"/>
                <wp:positionH relativeFrom="margin">
                  <wp:posOffset>-60130</wp:posOffset>
                </wp:positionH>
                <wp:positionV relativeFrom="paragraph">
                  <wp:posOffset>1011848</wp:posOffset>
                </wp:positionV>
                <wp:extent cx="1417027" cy="408842"/>
                <wp:effectExtent l="19050" t="19050" r="31115" b="298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027" cy="40884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1D722" id="Oval 6" o:spid="_x0000_s1026" style="position:absolute;margin-left:-4.75pt;margin-top:79.65pt;width:111.6pt;height:3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3242E1">
        <w:rPr>
          <w:noProof/>
        </w:rPr>
        <w:drawing>
          <wp:inline distT="0" distB="0" distL="0" distR="0" wp14:anchorId="2CC060A4" wp14:editId="383763F2">
            <wp:extent cx="1336431" cy="27563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464" b="28368"/>
                    <a:stretch/>
                  </pic:blipFill>
                  <pic:spPr bwMode="auto">
                    <a:xfrm>
                      <a:off x="0" y="0"/>
                      <a:ext cx="1340146" cy="2764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FBBEE" w14:textId="658A0998" w:rsidR="007B21E3" w:rsidRDefault="007B21E3" w:rsidP="007B21E3">
      <w:pPr>
        <w:pStyle w:val="Heading1"/>
      </w:pPr>
      <w:r>
        <w:t>4</w:t>
      </w:r>
    </w:p>
    <w:p w14:paraId="7B9F0899" w14:textId="5E242608" w:rsidR="00F63273" w:rsidRDefault="004862F6" w:rsidP="006471C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6E774" wp14:editId="7C54A646">
                <wp:simplePos x="0" y="0"/>
                <wp:positionH relativeFrom="margin">
                  <wp:posOffset>228600</wp:posOffset>
                </wp:positionH>
                <wp:positionV relativeFrom="paragraph">
                  <wp:posOffset>1823867</wp:posOffset>
                </wp:positionV>
                <wp:extent cx="1417027" cy="408842"/>
                <wp:effectExtent l="19050" t="19050" r="31115" b="298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027" cy="40884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62136" id="Oval 9" o:spid="_x0000_s1026" style="position:absolute;margin-left:18pt;margin-top:143.6pt;width:111.6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E94E845" wp14:editId="246632DD">
            <wp:extent cx="2116015" cy="3182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772" t="9044" b="36865"/>
                    <a:stretch/>
                  </pic:blipFill>
                  <pic:spPr bwMode="auto">
                    <a:xfrm>
                      <a:off x="0" y="0"/>
                      <a:ext cx="2133167" cy="320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3E1CA" w14:textId="77777777" w:rsidR="00F63273" w:rsidRDefault="00F63273">
      <w:r>
        <w:br w:type="page"/>
      </w:r>
    </w:p>
    <w:p w14:paraId="0E654566" w14:textId="35C6B6ED" w:rsidR="007B21E3" w:rsidRDefault="00F63273" w:rsidP="00F63273">
      <w:pPr>
        <w:pStyle w:val="Heading1"/>
      </w:pPr>
      <w:r>
        <w:lastRenderedPageBreak/>
        <w:t>5</w:t>
      </w:r>
    </w:p>
    <w:p w14:paraId="2364739F" w14:textId="2AC029D5" w:rsidR="00F63273" w:rsidRDefault="001247DE" w:rsidP="006471C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C6070" wp14:editId="06617503">
                <wp:simplePos x="0" y="0"/>
                <wp:positionH relativeFrom="margin">
                  <wp:posOffset>2876501</wp:posOffset>
                </wp:positionH>
                <wp:positionV relativeFrom="paragraph">
                  <wp:posOffset>736356</wp:posOffset>
                </wp:positionV>
                <wp:extent cx="895350" cy="203688"/>
                <wp:effectExtent l="19050" t="19050" r="38100" b="444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0368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7F9F7" id="Oval 11" o:spid="_x0000_s1026" style="position:absolute;margin-left:226.5pt;margin-top:58pt;width:70.5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3764D2" wp14:editId="4788C361">
            <wp:extent cx="4149969" cy="185224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46524" b="57568"/>
                    <a:stretch/>
                  </pic:blipFill>
                  <pic:spPr bwMode="auto">
                    <a:xfrm>
                      <a:off x="0" y="0"/>
                      <a:ext cx="4156318" cy="185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1905F" w14:textId="5661B39D" w:rsidR="00E3103D" w:rsidRDefault="00E3103D" w:rsidP="00E3103D">
      <w:pPr>
        <w:pStyle w:val="Heading1"/>
      </w:pPr>
      <w:r>
        <w:t>6</w:t>
      </w:r>
    </w:p>
    <w:p w14:paraId="7D347894" w14:textId="04E0F793" w:rsidR="009D3B9E" w:rsidRDefault="001C6C6E" w:rsidP="009D3B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9F549" wp14:editId="4E5E8248">
                <wp:simplePos x="0" y="0"/>
                <wp:positionH relativeFrom="margin">
                  <wp:posOffset>778070</wp:posOffset>
                </wp:positionH>
                <wp:positionV relativeFrom="paragraph">
                  <wp:posOffset>1774483</wp:posOffset>
                </wp:positionV>
                <wp:extent cx="1218907" cy="332642"/>
                <wp:effectExtent l="19050" t="19050" r="38735" b="298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907" cy="33264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F1D0A" id="Oval 15" o:spid="_x0000_s1026" style="position:absolute;margin-left:61.25pt;margin-top:139.7pt;width:96pt;height:2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A45CDEC" wp14:editId="0F7CDC47">
            <wp:extent cx="2743200" cy="35837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809" cy="358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6804" w14:textId="76EC6F1F" w:rsidR="00A33791" w:rsidRDefault="00A33791" w:rsidP="00A33791">
      <w:pPr>
        <w:pStyle w:val="Heading1"/>
      </w:pPr>
      <w:r>
        <w:lastRenderedPageBreak/>
        <w:t>7</w:t>
      </w:r>
    </w:p>
    <w:p w14:paraId="48992C22" w14:textId="77777777" w:rsidR="00F23501" w:rsidRDefault="006D24AA" w:rsidP="00F235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CA0B1" wp14:editId="10CE6212">
                <wp:simplePos x="0" y="0"/>
                <wp:positionH relativeFrom="margin">
                  <wp:posOffset>625671</wp:posOffset>
                </wp:positionH>
                <wp:positionV relativeFrom="paragraph">
                  <wp:posOffset>396387</wp:posOffset>
                </wp:positionV>
                <wp:extent cx="930520" cy="332642"/>
                <wp:effectExtent l="19050" t="19050" r="41275" b="298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520" cy="33264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C37F9" id="Oval 17" o:spid="_x0000_s1026" style="position:absolute;margin-left:49.25pt;margin-top:31.2pt;width:73.25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442BBB" wp14:editId="0D1DA13C">
            <wp:extent cx="4143375" cy="2971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852"/>
                    <a:stretch/>
                  </pic:blipFill>
                  <pic:spPr bwMode="auto">
                    <a:xfrm>
                      <a:off x="0" y="0"/>
                      <a:ext cx="41433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A9523" w14:textId="6EB59EC7" w:rsidR="00DD11D3" w:rsidRDefault="00DD11D3" w:rsidP="00F23501">
      <w:pPr>
        <w:pStyle w:val="Heading1"/>
      </w:pPr>
      <w:r>
        <w:t>8</w:t>
      </w:r>
    </w:p>
    <w:p w14:paraId="5DFB1405" w14:textId="1829AE9E" w:rsidR="00DD11D3" w:rsidRDefault="00F23501" w:rsidP="009D3B9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10942" wp14:editId="541979C0">
                <wp:simplePos x="0" y="0"/>
                <wp:positionH relativeFrom="margin">
                  <wp:posOffset>1077009</wp:posOffset>
                </wp:positionH>
                <wp:positionV relativeFrom="paragraph">
                  <wp:posOffset>2014171</wp:posOffset>
                </wp:positionV>
                <wp:extent cx="637442" cy="279889"/>
                <wp:effectExtent l="19050" t="19050" r="29845" b="444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42" cy="27988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80DCC" id="Oval 19" o:spid="_x0000_s1026" style="position:absolute;margin-left:84.8pt;margin-top:158.6pt;width:50.2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B52B48B" wp14:editId="1A2DCA7A">
            <wp:extent cx="4143375" cy="2590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5410"/>
                    <a:stretch/>
                  </pic:blipFill>
                  <pic:spPr bwMode="auto">
                    <a:xfrm>
                      <a:off x="0" y="0"/>
                      <a:ext cx="41433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C2B60" w14:textId="581BD75D" w:rsidR="00F23501" w:rsidRDefault="00F23501" w:rsidP="00183141">
      <w:pPr>
        <w:pStyle w:val="Heading1"/>
      </w:pPr>
      <w:r>
        <w:lastRenderedPageBreak/>
        <w:t>9</w:t>
      </w:r>
    </w:p>
    <w:p w14:paraId="215D2CC2" w14:textId="78D6D1D3" w:rsidR="00F23501" w:rsidRPr="009D3B9E" w:rsidRDefault="004802CD" w:rsidP="009D3B9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40E62" wp14:editId="75CF6105">
                <wp:simplePos x="0" y="0"/>
                <wp:positionH relativeFrom="margin">
                  <wp:posOffset>143559</wp:posOffset>
                </wp:positionH>
                <wp:positionV relativeFrom="paragraph">
                  <wp:posOffset>1609725</wp:posOffset>
                </wp:positionV>
                <wp:extent cx="3416886" cy="403957"/>
                <wp:effectExtent l="19050" t="19050" r="31750" b="342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886" cy="40395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87BC4" id="Oval 21" o:spid="_x0000_s1026" style="position:absolute;margin-left:11.3pt;margin-top:126.75pt;width:269.05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183141">
        <w:rPr>
          <w:noProof/>
        </w:rPr>
        <w:drawing>
          <wp:inline distT="0" distB="0" distL="0" distR="0" wp14:anchorId="5BF45547" wp14:editId="50929CC1">
            <wp:extent cx="4143375" cy="24208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8335"/>
                    <a:stretch/>
                  </pic:blipFill>
                  <pic:spPr bwMode="auto">
                    <a:xfrm>
                      <a:off x="0" y="0"/>
                      <a:ext cx="4143375" cy="242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3501" w:rsidRPr="009D3B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B77F" w14:textId="77777777" w:rsidR="00005C1F" w:rsidRDefault="00005C1F" w:rsidP="00EC22CB">
      <w:pPr>
        <w:spacing w:after="0" w:line="240" w:lineRule="auto"/>
      </w:pPr>
      <w:r>
        <w:separator/>
      </w:r>
    </w:p>
  </w:endnote>
  <w:endnote w:type="continuationSeparator" w:id="0">
    <w:p w14:paraId="526A16F3" w14:textId="77777777" w:rsidR="00005C1F" w:rsidRDefault="00005C1F" w:rsidP="00EC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DDDA" w14:textId="77777777" w:rsidR="00134D84" w:rsidRDefault="00134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2665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ECF67B" w14:textId="77777777" w:rsidR="00EC22CB" w:rsidRDefault="00EC22CB">
            <w:pPr>
              <w:pStyle w:val="Footer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sdt>
    <w:sdtPr>
      <w:alias w:val="Author"/>
      <w:tag w:val=""/>
      <w:id w:val="-601947331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1B8B835" w14:textId="77777777" w:rsidR="00134D84" w:rsidRDefault="006471C3">
        <w:pPr>
          <w:pStyle w:val="Footer"/>
        </w:pPr>
        <w:r>
          <w:t>Markus Pfeifer</w:t>
        </w:r>
      </w:p>
    </w:sdtContent>
  </w:sdt>
  <w:p w14:paraId="467F95D5" w14:textId="77777777" w:rsidR="00EC22CB" w:rsidRDefault="00005C1F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6471C3">
      <w:rPr>
        <w:noProof/>
      </w:rPr>
      <w:t>Document1</w:t>
    </w:r>
    <w:r>
      <w:rPr>
        <w:noProof/>
      </w:rPr>
      <w:fldChar w:fldCharType="end"/>
    </w:r>
  </w:p>
  <w:p w14:paraId="27A3D848" w14:textId="77777777" w:rsidR="00134D84" w:rsidRDefault="00005C1F">
    <w:pPr>
      <w:pStyle w:val="Footer"/>
    </w:pPr>
    <w:r>
      <w:fldChar w:fldCharType="begin"/>
    </w:r>
    <w:r>
      <w:instrText xml:space="preserve"> FILENAME \p \* MERGEFORMAT </w:instrText>
    </w:r>
    <w:r>
      <w:fldChar w:fldCharType="separate"/>
    </w:r>
    <w:r w:rsidR="006471C3">
      <w:rPr>
        <w:noProof/>
      </w:rPr>
      <w:t>Document1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4FC9" w14:textId="77777777" w:rsidR="00134D84" w:rsidRDefault="00134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AE5E" w14:textId="77777777" w:rsidR="00005C1F" w:rsidRDefault="00005C1F" w:rsidP="00EC22CB">
      <w:pPr>
        <w:spacing w:after="0" w:line="240" w:lineRule="auto"/>
      </w:pPr>
      <w:r>
        <w:separator/>
      </w:r>
    </w:p>
  </w:footnote>
  <w:footnote w:type="continuationSeparator" w:id="0">
    <w:p w14:paraId="57ACDFF7" w14:textId="77777777" w:rsidR="00005C1F" w:rsidRDefault="00005C1F" w:rsidP="00EC2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9077" w14:textId="77777777" w:rsidR="00134D84" w:rsidRDefault="00134D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C1A7" w14:textId="77777777" w:rsidR="00EC22CB" w:rsidRDefault="00EC22CB">
    <w:pPr>
      <w:pStyle w:val="Header"/>
    </w:pPr>
    <w:r>
      <w:tab/>
    </w:r>
    <w:r>
      <w:tab/>
    </w:r>
    <w:hyperlink r:id="rId1" w:history="1">
      <w:r w:rsidRPr="003E1352">
        <w:rPr>
          <w:rStyle w:val="Hyperlink"/>
        </w:rPr>
        <w:t>markus.pfeifer@brg14.at</w:t>
      </w:r>
    </w:hyperlink>
  </w:p>
  <w:p w14:paraId="16DBE562" w14:textId="77777777" w:rsidR="00EC22CB" w:rsidRDefault="00EC22CB">
    <w:pPr>
      <w:pStyle w:val="Header"/>
    </w:pPr>
    <w:r>
      <w:tab/>
    </w:r>
    <w:r>
      <w:tab/>
    </w:r>
    <w:r w:rsidR="00134D84">
      <w:fldChar w:fldCharType="begin"/>
    </w:r>
    <w:r w:rsidR="00134D84">
      <w:instrText xml:space="preserve"> TIME \@ "dd.MM.yyyy" </w:instrText>
    </w:r>
    <w:r w:rsidR="00134D84">
      <w:fldChar w:fldCharType="separate"/>
    </w:r>
    <w:r w:rsidR="006471C3">
      <w:rPr>
        <w:noProof/>
      </w:rPr>
      <w:t>13.09.2021</w:t>
    </w:r>
    <w:r w:rsidR="00134D84">
      <w:fldChar w:fldCharType="end"/>
    </w:r>
  </w:p>
  <w:p w14:paraId="0CFB9F8B" w14:textId="77777777" w:rsidR="00EC22CB" w:rsidRDefault="00EC2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B72E" w14:textId="77777777" w:rsidR="00134D84" w:rsidRDefault="00134D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C3"/>
    <w:rsid w:val="00005C1F"/>
    <w:rsid w:val="0006035C"/>
    <w:rsid w:val="001247DE"/>
    <w:rsid w:val="00134D84"/>
    <w:rsid w:val="00183141"/>
    <w:rsid w:val="001C6C6E"/>
    <w:rsid w:val="001F23A6"/>
    <w:rsid w:val="00314E6A"/>
    <w:rsid w:val="003242E1"/>
    <w:rsid w:val="003561A2"/>
    <w:rsid w:val="0038464A"/>
    <w:rsid w:val="003C7338"/>
    <w:rsid w:val="004802CD"/>
    <w:rsid w:val="004862F6"/>
    <w:rsid w:val="006471C3"/>
    <w:rsid w:val="006D24AA"/>
    <w:rsid w:val="007B21E3"/>
    <w:rsid w:val="007E7094"/>
    <w:rsid w:val="00883DA1"/>
    <w:rsid w:val="009718A8"/>
    <w:rsid w:val="009D3B9E"/>
    <w:rsid w:val="00A33791"/>
    <w:rsid w:val="00BC20B8"/>
    <w:rsid w:val="00CB47DD"/>
    <w:rsid w:val="00CC1D47"/>
    <w:rsid w:val="00D625D2"/>
    <w:rsid w:val="00DB6CAE"/>
    <w:rsid w:val="00DD11D3"/>
    <w:rsid w:val="00E3103D"/>
    <w:rsid w:val="00E37A92"/>
    <w:rsid w:val="00EC22CB"/>
    <w:rsid w:val="00F23501"/>
    <w:rsid w:val="00F63273"/>
    <w:rsid w:val="00F940AB"/>
    <w:rsid w:val="00F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6D73F"/>
  <w15:chartTrackingRefBased/>
  <w15:docId w15:val="{F0CEAFD4-A368-4F20-AB14-916F5714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CB"/>
  </w:style>
  <w:style w:type="paragraph" w:styleId="Footer">
    <w:name w:val="footer"/>
    <w:basedOn w:val="Normal"/>
    <w:link w:val="FooterChar"/>
    <w:uiPriority w:val="99"/>
    <w:unhideWhenUsed/>
    <w:rsid w:val="00EC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CB"/>
  </w:style>
  <w:style w:type="character" w:styleId="PlaceholderText">
    <w:name w:val="Placeholder Text"/>
    <w:basedOn w:val="DefaultParagraphFont"/>
    <w:uiPriority w:val="99"/>
    <w:semiHidden/>
    <w:rsid w:val="00EC22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2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2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47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rkus.pfeifer@brg14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spf\Documents\Benutzerdefinierte%20Office-Vorlagen\template-brg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template-brg14.dotx</Template>
  <TotalTime>0</TotalTime>
  <Pages>5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Pfeifer</dc:creator>
  <cp:keywords/>
  <dc:description/>
  <cp:lastModifiedBy>Pfeifer Markus</cp:lastModifiedBy>
  <cp:revision>17</cp:revision>
  <dcterms:created xsi:type="dcterms:W3CDTF">2021-09-13T08:05:00Z</dcterms:created>
  <dcterms:modified xsi:type="dcterms:W3CDTF">2021-09-13T08:41:00Z</dcterms:modified>
</cp:coreProperties>
</file>